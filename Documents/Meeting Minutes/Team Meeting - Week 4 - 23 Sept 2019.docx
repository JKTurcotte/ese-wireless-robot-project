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C26801">
            <w:pPr>
              <w:pStyle w:val="Title"/>
            </w:pPr>
            <w:sdt>
              <w:sdtPr>
                <w:id w:val="-1086378735"/>
                <w:placeholder>
                  <w:docPart w:val="2BD6F4ED06E1459791061C0DA1C44030"/>
                </w:placeholder>
                <w:temporary/>
                <w:showingPlcHdr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D62E01" w:rsidRPr="00D60069" w:rsidRDefault="000D3B4E">
            <w:pPr>
              <w:pStyle w:val="Heading3"/>
            </w:pPr>
            <w:r>
              <w:t>23/9/2019</w:t>
            </w:r>
          </w:p>
          <w:p w:rsidR="00D62E01" w:rsidRPr="00D60069" w:rsidRDefault="000D3B4E">
            <w:pPr>
              <w:pStyle w:val="Heading3"/>
            </w:pPr>
            <w:r>
              <w:t>2:30pm</w:t>
            </w:r>
          </w:p>
          <w:p w:rsidR="002B2D13" w:rsidRPr="00D60069" w:rsidRDefault="000D3B4E" w:rsidP="00D62E01">
            <w:pPr>
              <w:pStyle w:val="Heading3"/>
            </w:pPr>
            <w:r>
              <w:t>Cambridge Campus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C26801">
            <w:pPr>
              <w:pStyle w:val="Heading2"/>
            </w:pPr>
            <w:sdt>
              <w:sdtPr>
                <w:id w:val="1643469904"/>
                <w:placeholder>
                  <w:docPart w:val="9F1C3CA9071C4944A185A89989AA5D0C"/>
                </w:placeholder>
                <w:temporary/>
                <w:showingPlcHdr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0D3B4E" w:rsidP="00D62E01">
            <w:r>
              <w:t>Justin Turcotte, Daniel Dreise, Ramtin Alikhani</w:t>
            </w:r>
          </w:p>
        </w:tc>
      </w:tr>
    </w:tbl>
    <w:sdt>
      <w:sdtPr>
        <w:id w:val="-2901889"/>
        <w:placeholder>
          <w:docPart w:val="FB98FB74193A47F8874B1623633FD52D"/>
        </w:placeholder>
        <w:temporary/>
        <w:showingPlcHdr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2B2D13" w:rsidRPr="00D60069" w:rsidRDefault="00C26801">
            <w:pPr>
              <w:pStyle w:val="Heading2"/>
            </w:pPr>
            <w:sdt>
              <w:sdtPr>
                <w:id w:val="90904773"/>
                <w:placeholder>
                  <w:docPart w:val="B32908BE0A764F1EAE76AAA14F1B3560"/>
                </w:placeholder>
                <w:temporary/>
                <w:showingPlcHdr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0D3B4E">
            <w:r>
              <w:t>Determine high priority tasks / delegate tasks</w:t>
            </w:r>
          </w:p>
        </w:tc>
        <w:tc>
          <w:tcPr>
            <w:tcW w:w="1324" w:type="dxa"/>
          </w:tcPr>
          <w:p w:rsidR="002B2D13" w:rsidRPr="00D60069" w:rsidRDefault="00C26801">
            <w:pPr>
              <w:pStyle w:val="Heading2"/>
            </w:pPr>
            <w:sdt>
              <w:sdtPr>
                <w:id w:val="1737199064"/>
                <w:placeholder>
                  <w:docPart w:val="D4F15CEB101847AC9D1E54927CA08E11"/>
                </w:placeholder>
                <w:temporary/>
                <w:showingPlcHdr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2B2D13" w:rsidRPr="00D60069" w:rsidRDefault="00C26801">
            <w:r>
              <w:t>Dan</w:t>
            </w:r>
            <w:bookmarkStart w:id="2" w:name="_GoBack"/>
            <w:bookmarkEnd w:id="2"/>
          </w:p>
        </w:tc>
      </w:tr>
    </w:tbl>
    <w:p w:rsidR="002B2D13" w:rsidRPr="00D60069" w:rsidRDefault="00C26801">
      <w:pPr>
        <w:pStyle w:val="Heading4"/>
      </w:pPr>
      <w:sdt>
        <w:sdtPr>
          <w:id w:val="-391195506"/>
          <w:placeholder>
            <w:docPart w:val="0B694BAB85DA480EA0F40A6A9397BA3A"/>
          </w:placeholder>
          <w:temporary/>
          <w:showingPlcHdr/>
        </w:sdtPr>
        <w:sdtEndPr/>
        <w:sdtContent>
          <w:r w:rsidR="006344A8" w:rsidRPr="00D60069">
            <w:t>Discussion:</w:t>
          </w:r>
        </w:sdtContent>
      </w:sdt>
    </w:p>
    <w:p w:rsidR="002B2D13" w:rsidRPr="00D60069" w:rsidRDefault="00C26801">
      <w:r>
        <w:t>Priority tasks are peripheral functionality and Linux terminal commands, webcam live feed on Linux, and wireless game controller on Linux.</w:t>
      </w:r>
    </w:p>
    <w:p w:rsidR="002B2D13" w:rsidRPr="00D60069" w:rsidRDefault="00C26801">
      <w:pPr>
        <w:pStyle w:val="Heading4"/>
      </w:pPr>
      <w:sdt>
        <w:sdtPr>
          <w:id w:val="1574465788"/>
          <w:placeholder>
            <w:docPart w:val="05E365DCADAB4B63B65E4BBAE34AC9C0"/>
          </w:placeholder>
          <w:temporary/>
          <w:showingPlcHdr/>
        </w:sdtPr>
        <w:sdtEndPr/>
        <w:sdtContent>
          <w:r w:rsidR="006344A8" w:rsidRPr="00D60069">
            <w:t>Conclusions:</w:t>
          </w:r>
        </w:sdtContent>
      </w:sdt>
    </w:p>
    <w:p w:rsidR="002B2D13" w:rsidRPr="00D60069" w:rsidRDefault="002B2D13"/>
    <w:tbl>
      <w:tblPr>
        <w:tblStyle w:val="GridTable1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3" w:name="MinuteDiscussion"/>
          <w:bookmarkStart w:id="4" w:name="MinuteActionItems"/>
          <w:bookmarkEnd w:id="3"/>
          <w:bookmarkEnd w:id="4"/>
          <w:p w:rsidR="002B2D13" w:rsidRPr="00D60069" w:rsidRDefault="00C26801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D31C62BF14924A7DB06A051AE37E0CAC"/>
                </w:placeholder>
                <w:temporary/>
                <w:showingPlcHdr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5" w:name="MinutePersonResponsible"/>
        <w:bookmarkEnd w:id="5"/>
        <w:tc>
          <w:tcPr>
            <w:tcW w:w="3060" w:type="dxa"/>
            <w:vAlign w:val="bottom"/>
          </w:tcPr>
          <w:p w:rsidR="002B2D13" w:rsidRPr="00D60069" w:rsidRDefault="00C26801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68566FDAFB7A4F73857CF3801D487182"/>
                </w:placeholder>
                <w:temporary/>
                <w:showingPlcHdr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6" w:name="MinuteDeadline"/>
        <w:bookmarkEnd w:id="6"/>
        <w:tc>
          <w:tcPr>
            <w:tcW w:w="1854" w:type="dxa"/>
            <w:vAlign w:val="bottom"/>
          </w:tcPr>
          <w:p w:rsidR="002B2D13" w:rsidRPr="00D60069" w:rsidRDefault="00C26801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818AB8AE6E4E422EA61C9BD9EE6C76B3"/>
                </w:placeholder>
                <w:temporary/>
                <w:showingPlcHdr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C26801" w:rsidP="00D60069">
            <w:pPr>
              <w:pStyle w:val="ListBullet"/>
              <w:spacing w:after="80"/>
            </w:pPr>
            <w:r>
              <w:t>Peripheral functionality &amp; Linux terminal commands</w:t>
            </w:r>
          </w:p>
        </w:tc>
        <w:tc>
          <w:tcPr>
            <w:tcW w:w="3060" w:type="dxa"/>
          </w:tcPr>
          <w:p w:rsidR="002B2D13" w:rsidRPr="00D60069" w:rsidRDefault="00C26801" w:rsidP="00D60069">
            <w:pPr>
              <w:spacing w:after="80"/>
            </w:pPr>
            <w:r>
              <w:t>Justin</w:t>
            </w:r>
          </w:p>
        </w:tc>
        <w:tc>
          <w:tcPr>
            <w:tcW w:w="1854" w:type="dxa"/>
          </w:tcPr>
          <w:p w:rsidR="002B2D13" w:rsidRPr="00D60069" w:rsidRDefault="00C26801" w:rsidP="00D60069">
            <w:pPr>
              <w:spacing w:after="80"/>
            </w:pPr>
            <w:r>
              <w:t>27 Sept 19</w:t>
            </w:r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C26801" w:rsidP="00D60069">
            <w:pPr>
              <w:pStyle w:val="ListBullet"/>
              <w:spacing w:after="80"/>
            </w:pPr>
            <w:r>
              <w:t>Webcam live feed on Linux</w:t>
            </w:r>
          </w:p>
        </w:tc>
        <w:tc>
          <w:tcPr>
            <w:tcW w:w="3060" w:type="dxa"/>
          </w:tcPr>
          <w:p w:rsidR="002B2D13" w:rsidRPr="00D60069" w:rsidRDefault="00C26801" w:rsidP="00D60069">
            <w:pPr>
              <w:spacing w:after="80"/>
            </w:pPr>
            <w:r>
              <w:t>Dan</w:t>
            </w:r>
          </w:p>
        </w:tc>
        <w:tc>
          <w:tcPr>
            <w:tcW w:w="1854" w:type="dxa"/>
          </w:tcPr>
          <w:p w:rsidR="002B2D13" w:rsidRPr="00D60069" w:rsidRDefault="00C26801" w:rsidP="00D60069">
            <w:pPr>
              <w:spacing w:after="80"/>
            </w:pPr>
            <w:r>
              <w:t>27 Sept 19</w:t>
            </w:r>
          </w:p>
        </w:tc>
      </w:tr>
      <w:tr w:rsidR="002B2D13" w:rsidRPr="00D60069" w:rsidTr="00D60069">
        <w:tc>
          <w:tcPr>
            <w:tcW w:w="5310" w:type="dxa"/>
            <w:tcMar>
              <w:bottom w:w="288" w:type="dxa"/>
            </w:tcMar>
          </w:tcPr>
          <w:p w:rsidR="002B2D13" w:rsidRPr="00D60069" w:rsidRDefault="00C26801" w:rsidP="00D60069">
            <w:pPr>
              <w:pStyle w:val="ListBullet"/>
              <w:spacing w:after="80"/>
            </w:pPr>
            <w:r>
              <w:t>Wireless game controller on Linux</w:t>
            </w:r>
          </w:p>
        </w:tc>
        <w:tc>
          <w:tcPr>
            <w:tcW w:w="3060" w:type="dxa"/>
            <w:tcMar>
              <w:bottom w:w="288" w:type="dxa"/>
            </w:tcMar>
          </w:tcPr>
          <w:p w:rsidR="002B2D13" w:rsidRPr="00D60069" w:rsidRDefault="00C26801" w:rsidP="00D60069">
            <w:pPr>
              <w:spacing w:after="80"/>
            </w:pPr>
            <w:r>
              <w:t>Ramtin</w:t>
            </w:r>
          </w:p>
        </w:tc>
        <w:tc>
          <w:tcPr>
            <w:tcW w:w="1854" w:type="dxa"/>
            <w:tcMar>
              <w:bottom w:w="288" w:type="dxa"/>
            </w:tcMar>
          </w:tcPr>
          <w:p w:rsidR="002B2D13" w:rsidRPr="00D60069" w:rsidRDefault="00C26801" w:rsidP="00D60069">
            <w:pPr>
              <w:spacing w:after="80"/>
            </w:pPr>
            <w:r>
              <w:t>27 Sept 19</w:t>
            </w:r>
          </w:p>
        </w:tc>
      </w:tr>
      <w:bookmarkEnd w:id="1"/>
    </w:tbl>
    <w:p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C30" w:rsidRDefault="00E23C30">
      <w:pPr>
        <w:spacing w:before="0" w:after="0"/>
      </w:pPr>
      <w:r>
        <w:separator/>
      </w:r>
    </w:p>
  </w:endnote>
  <w:endnote w:type="continuationSeparator" w:id="0">
    <w:p w:rsidR="00E23C30" w:rsidRDefault="00E23C3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8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C30" w:rsidRDefault="00E23C30">
      <w:pPr>
        <w:spacing w:before="0" w:after="0"/>
      </w:pPr>
      <w:r>
        <w:separator/>
      </w:r>
    </w:p>
  </w:footnote>
  <w:footnote w:type="continuationSeparator" w:id="0">
    <w:p w:rsidR="00E23C30" w:rsidRDefault="00E23C3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A701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30"/>
    <w:rsid w:val="000D3B4E"/>
    <w:rsid w:val="0012074F"/>
    <w:rsid w:val="00136822"/>
    <w:rsid w:val="001E0877"/>
    <w:rsid w:val="002B2D13"/>
    <w:rsid w:val="0034721D"/>
    <w:rsid w:val="003D5BF7"/>
    <w:rsid w:val="003F257D"/>
    <w:rsid w:val="005A7328"/>
    <w:rsid w:val="006344A8"/>
    <w:rsid w:val="00734EEC"/>
    <w:rsid w:val="007F04FA"/>
    <w:rsid w:val="00B462C0"/>
    <w:rsid w:val="00C26801"/>
    <w:rsid w:val="00D60069"/>
    <w:rsid w:val="00D62E01"/>
    <w:rsid w:val="00D661EE"/>
    <w:rsid w:val="00E048B4"/>
    <w:rsid w:val="00E23C30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8BAB36A"/>
  <w15:docId w15:val="{AF3F8052-5425-4185-A1A1-C57F050A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customStyle="1" w:styleId="GridTable1Light1">
    <w:name w:val="Grid Table 1 Light1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ENG_PROJECT\engineering-project-v\Documents\Team%20Meet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D6F4ED06E1459791061C0DA1C44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60CCD-4595-404A-9E01-CBC0F39AEF4D}"/>
      </w:docPartPr>
      <w:docPartBody>
        <w:p w:rsidR="007829F3" w:rsidRDefault="007829F3">
          <w:pPr>
            <w:pStyle w:val="2BD6F4ED06E1459791061C0DA1C44030"/>
          </w:pPr>
          <w:r>
            <w:t>Team Meeting</w:t>
          </w:r>
        </w:p>
      </w:docPartBody>
    </w:docPart>
    <w:docPart>
      <w:docPartPr>
        <w:name w:val="9F1C3CA9071C4944A185A89989AA5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A67E8-79AE-4CC5-B693-81C79AE6E61F}"/>
      </w:docPartPr>
      <w:docPartBody>
        <w:p w:rsidR="007829F3" w:rsidRDefault="007829F3">
          <w:pPr>
            <w:pStyle w:val="9F1C3CA9071C4944A185A89989AA5D0C"/>
          </w:pPr>
          <w:r>
            <w:t>Attendees:</w:t>
          </w:r>
        </w:p>
      </w:docPartBody>
    </w:docPart>
    <w:docPart>
      <w:docPartPr>
        <w:name w:val="FB98FB74193A47F8874B1623633F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E3955-544B-43E3-863A-C5AB1BC9493F}"/>
      </w:docPartPr>
      <w:docPartBody>
        <w:p w:rsidR="007829F3" w:rsidRDefault="007829F3">
          <w:pPr>
            <w:pStyle w:val="FB98FB74193A47F8874B1623633FD52D"/>
          </w:pPr>
          <w:r>
            <w:t>Minutes</w:t>
          </w:r>
        </w:p>
      </w:docPartBody>
    </w:docPart>
    <w:docPart>
      <w:docPartPr>
        <w:name w:val="B32908BE0A764F1EAE76AAA14F1B3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4509D-CADB-4C78-9FC1-F149A4585359}"/>
      </w:docPartPr>
      <w:docPartBody>
        <w:p w:rsidR="007829F3" w:rsidRDefault="007829F3">
          <w:pPr>
            <w:pStyle w:val="B32908BE0A764F1EAE76AAA14F1B3560"/>
          </w:pPr>
          <w:r>
            <w:t>Agenda item:</w:t>
          </w:r>
        </w:p>
      </w:docPartBody>
    </w:docPart>
    <w:docPart>
      <w:docPartPr>
        <w:name w:val="D4F15CEB101847AC9D1E54927CA08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E70BC-8E97-434B-8F4E-C1E72F5AE3BE}"/>
      </w:docPartPr>
      <w:docPartBody>
        <w:p w:rsidR="007829F3" w:rsidRDefault="007829F3">
          <w:pPr>
            <w:pStyle w:val="D4F15CEB101847AC9D1E54927CA08E11"/>
          </w:pPr>
          <w:r>
            <w:t>Presenter:</w:t>
          </w:r>
        </w:p>
      </w:docPartBody>
    </w:docPart>
    <w:docPart>
      <w:docPartPr>
        <w:name w:val="0B694BAB85DA480EA0F40A6A9397B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89EE6-B5FD-485F-BA58-005D603148B2}"/>
      </w:docPartPr>
      <w:docPartBody>
        <w:p w:rsidR="007829F3" w:rsidRDefault="007829F3">
          <w:pPr>
            <w:pStyle w:val="0B694BAB85DA480EA0F40A6A9397BA3A"/>
          </w:pPr>
          <w:r>
            <w:t>Discussion:</w:t>
          </w:r>
        </w:p>
      </w:docPartBody>
    </w:docPart>
    <w:docPart>
      <w:docPartPr>
        <w:name w:val="05E365DCADAB4B63B65E4BBAE34AC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23FE3-B917-417A-881F-26F585E36322}"/>
      </w:docPartPr>
      <w:docPartBody>
        <w:p w:rsidR="007829F3" w:rsidRDefault="007829F3">
          <w:pPr>
            <w:pStyle w:val="05E365DCADAB4B63B65E4BBAE34AC9C0"/>
          </w:pPr>
          <w:r>
            <w:t>Conclusions:</w:t>
          </w:r>
        </w:p>
      </w:docPartBody>
    </w:docPart>
    <w:docPart>
      <w:docPartPr>
        <w:name w:val="D31C62BF14924A7DB06A051AE37E0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C0A02-0308-4BD9-9D54-1041733C6C15}"/>
      </w:docPartPr>
      <w:docPartBody>
        <w:p w:rsidR="007829F3" w:rsidRDefault="007829F3">
          <w:pPr>
            <w:pStyle w:val="D31C62BF14924A7DB06A051AE37E0CAC"/>
          </w:pPr>
          <w:r>
            <w:t>Action items</w:t>
          </w:r>
        </w:p>
      </w:docPartBody>
    </w:docPart>
    <w:docPart>
      <w:docPartPr>
        <w:name w:val="68566FDAFB7A4F73857CF3801D487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D4BE-4FBF-4AF5-9B15-9745A5013D0D}"/>
      </w:docPartPr>
      <w:docPartBody>
        <w:p w:rsidR="007829F3" w:rsidRDefault="007829F3">
          <w:pPr>
            <w:pStyle w:val="68566FDAFB7A4F73857CF3801D487182"/>
          </w:pPr>
          <w:r>
            <w:t>Person responsible</w:t>
          </w:r>
        </w:p>
      </w:docPartBody>
    </w:docPart>
    <w:docPart>
      <w:docPartPr>
        <w:name w:val="818AB8AE6E4E422EA61C9BD9EE6C7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7800B-8BF7-40F0-94AF-3A6EA2EA75F1}"/>
      </w:docPartPr>
      <w:docPartBody>
        <w:p w:rsidR="007829F3" w:rsidRDefault="007829F3">
          <w:pPr>
            <w:pStyle w:val="818AB8AE6E4E422EA61C9BD9EE6C76B3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F3"/>
    <w:rsid w:val="0078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D6F4ED06E1459791061C0DA1C44030">
    <w:name w:val="2BD6F4ED06E1459791061C0DA1C44030"/>
  </w:style>
  <w:style w:type="paragraph" w:customStyle="1" w:styleId="6BEFBE796015401C864B595F70887B44">
    <w:name w:val="6BEFBE796015401C864B595F70887B44"/>
  </w:style>
  <w:style w:type="paragraph" w:customStyle="1" w:styleId="3799E809B76641D88943EED81FAEA5A7">
    <w:name w:val="3799E809B76641D88943EED81FAEA5A7"/>
  </w:style>
  <w:style w:type="paragraph" w:customStyle="1" w:styleId="7DE4C6935CB8457FBA56A088C9788017">
    <w:name w:val="7DE4C6935CB8457FBA56A088C9788017"/>
  </w:style>
  <w:style w:type="paragraph" w:customStyle="1" w:styleId="9F1C3CA9071C4944A185A89989AA5D0C">
    <w:name w:val="9F1C3CA9071C4944A185A89989AA5D0C"/>
  </w:style>
  <w:style w:type="paragraph" w:customStyle="1" w:styleId="343EDD42FC164CD08651782C847EF425">
    <w:name w:val="343EDD42FC164CD08651782C847EF425"/>
  </w:style>
  <w:style w:type="paragraph" w:customStyle="1" w:styleId="FB98FB74193A47F8874B1623633FD52D">
    <w:name w:val="FB98FB74193A47F8874B1623633FD52D"/>
  </w:style>
  <w:style w:type="paragraph" w:customStyle="1" w:styleId="B32908BE0A764F1EAE76AAA14F1B3560">
    <w:name w:val="B32908BE0A764F1EAE76AAA14F1B3560"/>
  </w:style>
  <w:style w:type="paragraph" w:customStyle="1" w:styleId="84E6E79AFDB145929A06AF8A189FA6E9">
    <w:name w:val="84E6E79AFDB145929A06AF8A189FA6E9"/>
  </w:style>
  <w:style w:type="paragraph" w:customStyle="1" w:styleId="D4F15CEB101847AC9D1E54927CA08E11">
    <w:name w:val="D4F15CEB101847AC9D1E54927CA08E11"/>
  </w:style>
  <w:style w:type="paragraph" w:customStyle="1" w:styleId="7521A2FE6AF646BDAB4168CE279B5B47">
    <w:name w:val="7521A2FE6AF646BDAB4168CE279B5B47"/>
  </w:style>
  <w:style w:type="paragraph" w:customStyle="1" w:styleId="0B694BAB85DA480EA0F40A6A9397BA3A">
    <w:name w:val="0B694BAB85DA480EA0F40A6A9397BA3A"/>
  </w:style>
  <w:style w:type="paragraph" w:customStyle="1" w:styleId="29DB9CA654E84E9DBB8162B7F91C3D7D">
    <w:name w:val="29DB9CA654E84E9DBB8162B7F91C3D7D"/>
  </w:style>
  <w:style w:type="paragraph" w:customStyle="1" w:styleId="05E365DCADAB4B63B65E4BBAE34AC9C0">
    <w:name w:val="05E365DCADAB4B63B65E4BBAE34AC9C0"/>
  </w:style>
  <w:style w:type="paragraph" w:customStyle="1" w:styleId="0D9D018256504041A0F6FB248BB933E2">
    <w:name w:val="0D9D018256504041A0F6FB248BB933E2"/>
  </w:style>
  <w:style w:type="paragraph" w:customStyle="1" w:styleId="D31C62BF14924A7DB06A051AE37E0CAC">
    <w:name w:val="D31C62BF14924A7DB06A051AE37E0CAC"/>
  </w:style>
  <w:style w:type="paragraph" w:customStyle="1" w:styleId="68566FDAFB7A4F73857CF3801D487182">
    <w:name w:val="68566FDAFB7A4F73857CF3801D487182"/>
  </w:style>
  <w:style w:type="paragraph" w:customStyle="1" w:styleId="818AB8AE6E4E422EA61C9BD9EE6C76B3">
    <w:name w:val="818AB8AE6E4E422EA61C9BD9EE6C76B3"/>
  </w:style>
  <w:style w:type="paragraph" w:customStyle="1" w:styleId="ED2D01C7898D482ABD3933407ECF7382">
    <w:name w:val="ED2D01C7898D482ABD3933407ECF7382"/>
  </w:style>
  <w:style w:type="paragraph" w:customStyle="1" w:styleId="D39588D37C3342BFADFAF84A18E497CA">
    <w:name w:val="D39588D37C3342BFADFAF84A18E497CA"/>
  </w:style>
  <w:style w:type="paragraph" w:customStyle="1" w:styleId="2F15B097F7614E0B80497A42A0F534F5">
    <w:name w:val="2F15B097F7614E0B80497A42A0F534F5"/>
  </w:style>
  <w:style w:type="paragraph" w:customStyle="1" w:styleId="F90D67047A514F85B32729F1B719BF22">
    <w:name w:val="F90D67047A514F85B32729F1B719BF22"/>
  </w:style>
  <w:style w:type="paragraph" w:customStyle="1" w:styleId="40B1170D4AE24E56983B688B40664A33">
    <w:name w:val="40B1170D4AE24E56983B688B40664A33"/>
  </w:style>
  <w:style w:type="paragraph" w:customStyle="1" w:styleId="D99D3B4094AF4B9693B4F82C35A924F8">
    <w:name w:val="D99D3B4094AF4B9693B4F82C35A924F8"/>
  </w:style>
  <w:style w:type="paragraph" w:customStyle="1" w:styleId="0647170214F646858F7E2A65FDC6CE64">
    <w:name w:val="0647170214F646858F7E2A65FDC6CE64"/>
  </w:style>
  <w:style w:type="paragraph" w:customStyle="1" w:styleId="5B5AC8816C5F430497103AB125377E4A">
    <w:name w:val="5B5AC8816C5F430497103AB125377E4A"/>
  </w:style>
  <w:style w:type="paragraph" w:customStyle="1" w:styleId="2EB045C608DA4363805102F429E2E877">
    <w:name w:val="2EB045C608DA4363805102F429E2E877"/>
  </w:style>
  <w:style w:type="paragraph" w:customStyle="1" w:styleId="F10DECB56E0D48DCA58785B417D5F8D4">
    <w:name w:val="F10DECB56E0D48DCA58785B417D5F8D4"/>
  </w:style>
  <w:style w:type="paragraph" w:customStyle="1" w:styleId="57AA285A4DC94E288975C67A9E686042">
    <w:name w:val="57AA285A4DC94E288975C67A9E686042"/>
  </w:style>
  <w:style w:type="paragraph" w:customStyle="1" w:styleId="26770C08A11F462EA51330A6FC4ADA7A">
    <w:name w:val="26770C08A11F462EA51330A6FC4ADA7A"/>
  </w:style>
  <w:style w:type="paragraph" w:customStyle="1" w:styleId="9450489CB4604F68B0CFF7AE727EFAC1">
    <w:name w:val="9450489CB4604F68B0CFF7AE727EFAC1"/>
  </w:style>
  <w:style w:type="paragraph" w:customStyle="1" w:styleId="71CE012EA4B84164B9F934795BBF08F3">
    <w:name w:val="71CE012EA4B84164B9F934795BBF08F3"/>
  </w:style>
  <w:style w:type="paragraph" w:customStyle="1" w:styleId="0974631FBD044633AB2C734C2764E12B">
    <w:name w:val="0974631FBD044633AB2C734C2764E12B"/>
  </w:style>
  <w:style w:type="paragraph" w:customStyle="1" w:styleId="7D031B064A4E456FB1F518F71254E9F7">
    <w:name w:val="7D031B064A4E456FB1F518F71254E9F7"/>
  </w:style>
  <w:style w:type="paragraph" w:customStyle="1" w:styleId="CAF40536DD344C578087524DEBD4B6DB">
    <w:name w:val="CAF40536DD344C578087524DEBD4B6DB"/>
  </w:style>
  <w:style w:type="paragraph" w:customStyle="1" w:styleId="0D053E3C59D4442A859C490996BA6239">
    <w:name w:val="0D053E3C59D4442A859C490996BA6239"/>
  </w:style>
  <w:style w:type="paragraph" w:customStyle="1" w:styleId="A3B306438C4C479D90E0AE0A69B97F4A">
    <w:name w:val="A3B306438C4C479D90E0AE0A69B97F4A"/>
  </w:style>
  <w:style w:type="paragraph" w:customStyle="1" w:styleId="FA717F6D4B5843D7B72DE4D119A3C8CC">
    <w:name w:val="FA717F6D4B5843D7B72DE4D119A3C8CC"/>
  </w:style>
  <w:style w:type="paragraph" w:customStyle="1" w:styleId="7E99EDFD736F4DC8A4444DA6DC04EC3A">
    <w:name w:val="7E99EDFD736F4DC8A4444DA6DC04EC3A"/>
  </w:style>
  <w:style w:type="paragraph" w:customStyle="1" w:styleId="59503CE67BF54191BBC21BDC85812E86">
    <w:name w:val="59503CE67BF54191BBC21BDC85812E86"/>
  </w:style>
  <w:style w:type="paragraph" w:customStyle="1" w:styleId="C64D24B08036465197BE98E4F9874327">
    <w:name w:val="C64D24B08036465197BE98E4F9874327"/>
  </w:style>
  <w:style w:type="paragraph" w:customStyle="1" w:styleId="72099D39136545C2B44C44F935D4BA45">
    <w:name w:val="72099D39136545C2B44C44F935D4BA45"/>
  </w:style>
  <w:style w:type="paragraph" w:customStyle="1" w:styleId="434C8E2A62654829B2848A1C63D20194">
    <w:name w:val="434C8E2A62654829B2848A1C63D20194"/>
  </w:style>
  <w:style w:type="paragraph" w:customStyle="1" w:styleId="949D07790CC74B5B92106297C496729F">
    <w:name w:val="949D07790CC74B5B92106297C496729F"/>
  </w:style>
  <w:style w:type="paragraph" w:customStyle="1" w:styleId="D6B942166BB14265A567DDCBB8ADFA5F">
    <w:name w:val="D6B942166BB14265A567DDCBB8ADFA5F"/>
  </w:style>
  <w:style w:type="paragraph" w:customStyle="1" w:styleId="CF27D61F15394186AD8FED0D1F897ABE">
    <w:name w:val="CF27D61F15394186AD8FED0D1F897ABE"/>
  </w:style>
  <w:style w:type="paragraph" w:customStyle="1" w:styleId="FA5BEA62D89341D28B9C13BAFE1316B7">
    <w:name w:val="FA5BEA62D89341D28B9C13BAFE1316B7"/>
  </w:style>
  <w:style w:type="paragraph" w:customStyle="1" w:styleId="686803718DF841B1A249D36CDE3F26E0">
    <w:name w:val="686803718DF841B1A249D36CDE3F26E0"/>
  </w:style>
  <w:style w:type="paragraph" w:customStyle="1" w:styleId="AE4526E727234E918AB95EF95AB063E8">
    <w:name w:val="AE4526E727234E918AB95EF95AB063E8"/>
  </w:style>
  <w:style w:type="paragraph" w:customStyle="1" w:styleId="9C58723E0A35469B9BB05A8E4F79A86F">
    <w:name w:val="9C58723E0A35469B9BB05A8E4F79A86F"/>
  </w:style>
  <w:style w:type="paragraph" w:customStyle="1" w:styleId="4932E5FE8E6B48E684E1DABADB3080A1">
    <w:name w:val="4932E5FE8E6B48E684E1DABADB3080A1"/>
  </w:style>
  <w:style w:type="paragraph" w:customStyle="1" w:styleId="5D03E36C960D49639F3DB96E5A112CB2">
    <w:name w:val="5D03E36C960D49639F3DB96E5A112CB2"/>
  </w:style>
  <w:style w:type="paragraph" w:customStyle="1" w:styleId="257B1DEF1D5F4838B96C17612D8EB158">
    <w:name w:val="257B1DEF1D5F4838B96C17612D8EB158"/>
  </w:style>
  <w:style w:type="paragraph" w:customStyle="1" w:styleId="1972AE7D2D6A43969095835F69C9A872">
    <w:name w:val="1972AE7D2D6A43969095835F69C9A872"/>
  </w:style>
  <w:style w:type="paragraph" w:customStyle="1" w:styleId="C6DABAF1EE4245B38DA0552A870830C1">
    <w:name w:val="C6DABAF1EE4245B38DA0552A870830C1"/>
  </w:style>
  <w:style w:type="paragraph" w:customStyle="1" w:styleId="CA4E327DC6BD4B8D93E459869DCFA182">
    <w:name w:val="CA4E327DC6BD4B8D93E459869DCFA182"/>
  </w:style>
  <w:style w:type="paragraph" w:customStyle="1" w:styleId="8826A6339A244037BD674DA6DAD251A3">
    <w:name w:val="8826A6339A244037BD674DA6DAD251A3"/>
  </w:style>
  <w:style w:type="paragraph" w:customStyle="1" w:styleId="81F464FADE284DDF8A39586B063CD590">
    <w:name w:val="81F464FADE284DDF8A39586B063CD590"/>
  </w:style>
  <w:style w:type="paragraph" w:customStyle="1" w:styleId="ACF1F0D7DE9944AB81772EC49C432F0F">
    <w:name w:val="ACF1F0D7DE9944AB81772EC49C432F0F"/>
  </w:style>
  <w:style w:type="paragraph" w:customStyle="1" w:styleId="2A6634A96E1C4A6FA0A5CD0A8838EF70">
    <w:name w:val="2A6634A96E1C4A6FA0A5CD0A8838EF70"/>
  </w:style>
  <w:style w:type="paragraph" w:customStyle="1" w:styleId="35FCD9ADF86E47E188023CA0B0C0A09C">
    <w:name w:val="35FCD9ADF86E47E188023CA0B0C0A09C"/>
  </w:style>
  <w:style w:type="paragraph" w:customStyle="1" w:styleId="91C778C3620740728A607FC59B6CF138">
    <w:name w:val="91C778C3620740728A607FC59B6CF138"/>
  </w:style>
  <w:style w:type="paragraph" w:customStyle="1" w:styleId="B4997A5CA51A48A9AB366814B8E8000F">
    <w:name w:val="B4997A5CA51A48A9AB366814B8E8000F"/>
  </w:style>
  <w:style w:type="paragraph" w:customStyle="1" w:styleId="44E2B740E0F742AA93E379416181E496">
    <w:name w:val="44E2B740E0F742AA93E379416181E496"/>
  </w:style>
  <w:style w:type="paragraph" w:customStyle="1" w:styleId="6810167908214739BAD49EE49D74CE5D">
    <w:name w:val="6810167908214739BAD49EE49D74C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Team Meeting Template.dotx</Template>
  <TotalTime>2770</TotalTime>
  <Pages>1</Pages>
  <Words>83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Daniel Dreise</cp:lastModifiedBy>
  <cp:revision>3</cp:revision>
  <dcterms:created xsi:type="dcterms:W3CDTF">2019-09-23T18:40:00Z</dcterms:created>
  <dcterms:modified xsi:type="dcterms:W3CDTF">2019-09-25T16:50:00Z</dcterms:modified>
  <cp:version/>
</cp:coreProperties>
</file>